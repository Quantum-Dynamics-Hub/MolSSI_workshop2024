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536CE" w14:textId="584C9694" w:rsidR="00495C81" w:rsidRPr="00125BF0" w:rsidRDefault="00FE6AEB" w:rsidP="00D20414">
      <w:pPr>
        <w:pStyle w:val="1"/>
        <w:rPr>
          <w:rFonts w:ascii="Times New Roman" w:hAnsi="Times New Roman"/>
          <w:b/>
          <w:bCs/>
          <w:szCs w:val="28"/>
        </w:rPr>
      </w:pPr>
      <w:r w:rsidRPr="00125BF0">
        <w:rPr>
          <w:rFonts w:ascii="Times New Roman" w:hAnsi="Times New Roman"/>
          <w:b/>
          <w:bCs/>
          <w:szCs w:val="28"/>
        </w:rPr>
        <w:t xml:space="preserve">Nonadiabatic Dynamics and Machine Learning </w:t>
      </w:r>
    </w:p>
    <w:p w14:paraId="09A45CD3" w14:textId="77777777" w:rsidR="00495C81" w:rsidRPr="00125BF0" w:rsidRDefault="00495C81" w:rsidP="00B01D86">
      <w:pPr>
        <w:pStyle w:val="Author"/>
        <w:rPr>
          <w:szCs w:val="24"/>
        </w:rPr>
      </w:pPr>
    </w:p>
    <w:p w14:paraId="0189B1EB" w14:textId="215C3136" w:rsidR="0079407A" w:rsidRPr="00125BF0" w:rsidRDefault="00FE6AEB" w:rsidP="00495C81">
      <w:pPr>
        <w:pStyle w:val="Author"/>
        <w:rPr>
          <w:szCs w:val="24"/>
        </w:rPr>
      </w:pPr>
      <w:proofErr w:type="spellStart"/>
      <w:r w:rsidRPr="00125BF0">
        <w:rPr>
          <w:szCs w:val="24"/>
          <w:u w:val="single"/>
        </w:rPr>
        <w:t>Zhenggang</w:t>
      </w:r>
      <w:proofErr w:type="spellEnd"/>
      <w:r w:rsidRPr="00125BF0">
        <w:rPr>
          <w:szCs w:val="24"/>
          <w:u w:val="single"/>
        </w:rPr>
        <w:t xml:space="preserve"> Lan</w:t>
      </w:r>
      <w:r w:rsidR="00D20414" w:rsidRPr="00125BF0">
        <w:rPr>
          <w:szCs w:val="24"/>
          <w:vertAlign w:val="superscript"/>
        </w:rPr>
        <w:t>1</w:t>
      </w:r>
    </w:p>
    <w:p w14:paraId="1A7B3EBE" w14:textId="74CA75A7" w:rsidR="00826759" w:rsidRPr="00125BF0" w:rsidRDefault="00D20414" w:rsidP="00495C81">
      <w:pPr>
        <w:pStyle w:val="address"/>
        <w:rPr>
          <w:i w:val="0"/>
          <w:szCs w:val="24"/>
          <w:vertAlign w:val="superscript"/>
        </w:rPr>
      </w:pPr>
      <w:r w:rsidRPr="00125BF0">
        <w:rPr>
          <w:i w:val="0"/>
          <w:szCs w:val="24"/>
          <w:vertAlign w:val="superscript"/>
        </w:rPr>
        <w:t>1</w:t>
      </w:r>
      <w:r w:rsidR="00FE6AEB" w:rsidRPr="00125BF0">
        <w:rPr>
          <w:szCs w:val="24"/>
        </w:rPr>
        <w:t>South China Normal University</w:t>
      </w:r>
      <w:r w:rsidRPr="00125BF0">
        <w:rPr>
          <w:szCs w:val="24"/>
        </w:rPr>
        <w:t xml:space="preserve">, </w:t>
      </w:r>
      <w:r w:rsidR="00FE6AEB" w:rsidRPr="00125BF0">
        <w:rPr>
          <w:szCs w:val="24"/>
        </w:rPr>
        <w:t>Guangzhou, China</w:t>
      </w:r>
    </w:p>
    <w:p w14:paraId="16108F37" w14:textId="77777777" w:rsidR="00FE6AEB" w:rsidRPr="00125BF0" w:rsidRDefault="00FE6AEB" w:rsidP="00495C81">
      <w:pPr>
        <w:pStyle w:val="address"/>
        <w:rPr>
          <w:szCs w:val="24"/>
        </w:rPr>
      </w:pPr>
    </w:p>
    <w:p w14:paraId="4B45697A" w14:textId="77777777" w:rsidR="00FE6AEB" w:rsidRPr="00125BF0" w:rsidRDefault="00FE6AEB" w:rsidP="00FE6AEB">
      <w:pPr>
        <w:ind w:firstLine="480"/>
        <w:rPr>
          <w:rFonts w:eastAsia="MS Mincho"/>
          <w:szCs w:val="24"/>
        </w:rPr>
      </w:pPr>
      <w:r w:rsidRPr="00125BF0">
        <w:rPr>
          <w:rFonts w:eastAsia="MS Mincho"/>
          <w:szCs w:val="24"/>
        </w:rPr>
        <w:t xml:space="preserve">Nonadiabatic dynamics widely exist in </w:t>
      </w:r>
      <w:proofErr w:type="spellStart"/>
      <w:r w:rsidRPr="00125BF0">
        <w:rPr>
          <w:rFonts w:eastAsia="MS Mincho"/>
          <w:szCs w:val="24"/>
        </w:rPr>
        <w:t>photophysics</w:t>
      </w:r>
      <w:proofErr w:type="spellEnd"/>
      <w:r w:rsidRPr="00125BF0">
        <w:rPr>
          <w:rFonts w:eastAsia="MS Mincho"/>
          <w:szCs w:val="24"/>
        </w:rPr>
        <w:t>, photochemistry and photobiology. We tried to develop theoretical approaches to study the photoinduced nonadiabatic dynamics. A few topics will be discussed.</w:t>
      </w:r>
    </w:p>
    <w:p w14:paraId="70825072" w14:textId="77777777" w:rsidR="00FE6AEB" w:rsidRPr="00125BF0" w:rsidRDefault="00FE6AEB" w:rsidP="00FE6AEB">
      <w:pPr>
        <w:ind w:firstLine="480"/>
        <w:rPr>
          <w:rFonts w:eastAsia="MS Mincho"/>
          <w:szCs w:val="24"/>
        </w:rPr>
      </w:pPr>
      <w:r w:rsidRPr="00125BF0">
        <w:rPr>
          <w:rFonts w:eastAsia="MS Mincho"/>
          <w:szCs w:val="24"/>
        </w:rPr>
        <w:t xml:space="preserve">We tried to combine deep leaning method and numerical accurate quantum dynamics approach to simulate the long-time quantum evolution of open quantum system. This approach allows us to obtain the evolution of reduced density matrix of open quantum system with a low computational cost. It demonstrates that the deep learning approach is </w:t>
      </w:r>
      <w:proofErr w:type="gramStart"/>
      <w:r w:rsidRPr="00125BF0">
        <w:rPr>
          <w:rFonts w:eastAsia="MS Mincho"/>
          <w:szCs w:val="24"/>
        </w:rPr>
        <w:t>the</w:t>
      </w:r>
      <w:proofErr w:type="gramEnd"/>
      <w:r w:rsidRPr="00125BF0">
        <w:rPr>
          <w:rFonts w:eastAsia="MS Mincho"/>
          <w:szCs w:val="24"/>
        </w:rPr>
        <w:t xml:space="preserve"> important tool to speed up the long-time quantum evolution. </w:t>
      </w:r>
      <w:proofErr w:type="gramStart"/>
      <w:r w:rsidRPr="00125BF0">
        <w:rPr>
          <w:rFonts w:eastAsia="MS Mincho"/>
          <w:szCs w:val="24"/>
        </w:rPr>
        <w:t>The</w:t>
      </w:r>
      <w:proofErr w:type="gramEnd"/>
      <w:r w:rsidRPr="00125BF0">
        <w:rPr>
          <w:rFonts w:eastAsia="MS Mincho"/>
          <w:szCs w:val="24"/>
        </w:rPr>
        <w:t xml:space="preserve"> similar time-series analysis tool can also be used to propagate all nuclear and electronic degrees of freedom in the trajectory evolution of the SQC-MM dynamics.     </w:t>
      </w:r>
    </w:p>
    <w:p w14:paraId="12A6AEAC" w14:textId="513BDF7C" w:rsidR="00FE6AEB" w:rsidRPr="00125BF0" w:rsidRDefault="00FE6AEB" w:rsidP="00FE6AEB">
      <w:pPr>
        <w:ind w:firstLine="480"/>
        <w:rPr>
          <w:rFonts w:eastAsia="MS Mincho"/>
          <w:szCs w:val="24"/>
        </w:rPr>
      </w:pPr>
      <w:r w:rsidRPr="00125BF0">
        <w:rPr>
          <w:rFonts w:eastAsia="MS Mincho"/>
          <w:szCs w:val="24"/>
        </w:rPr>
        <w:t xml:space="preserve">We showed the possibility to analyze the geometrical evolution of trajectory-based nonadiabatic molecular dynamics by </w:t>
      </w:r>
      <w:proofErr w:type="gramStart"/>
      <w:r w:rsidRPr="00125BF0">
        <w:rPr>
          <w:rFonts w:eastAsia="MS Mincho"/>
          <w:szCs w:val="24"/>
        </w:rPr>
        <w:t>the unsupervised</w:t>
      </w:r>
      <w:proofErr w:type="gramEnd"/>
      <w:r w:rsidRPr="00125BF0">
        <w:rPr>
          <w:rFonts w:eastAsia="MS Mincho"/>
          <w:szCs w:val="24"/>
        </w:rPr>
        <w:t xml:space="preserve"> machine learning and big data analysis, particularly the dimensionality reduction techniques. These approaches allow us to extract the major molecular motion from the very complicated time-dependent evolution from many trajectories without pre-knowledge of reaction pathway of excited state reactions. This opens a very interesting research topic in the future.</w:t>
      </w:r>
    </w:p>
    <w:p w14:paraId="29418CEA" w14:textId="77777777" w:rsidR="00FE6AEB" w:rsidRPr="006929EC" w:rsidRDefault="00FE6AEB" w:rsidP="00826759">
      <w:pPr>
        <w:rPr>
          <w:rFonts w:eastAsia="MS Mincho"/>
        </w:rPr>
      </w:pPr>
    </w:p>
    <w:p w14:paraId="22CB5B6C" w14:textId="0FF19CFF" w:rsidR="00B23AAF" w:rsidRPr="00B23AAF" w:rsidRDefault="00B23AAF" w:rsidP="0020437B"/>
    <w:sectPr w:rsidR="00B23AAF" w:rsidRPr="00B23AAF" w:rsidSect="00EF235F">
      <w:pgSz w:w="11906" w:h="16838" w:code="9"/>
      <w:pgMar w:top="1985" w:right="1701" w:bottom="1701" w:left="1701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CEA5E" w14:textId="77777777" w:rsidR="00D40CF1" w:rsidRDefault="00D40CF1" w:rsidP="00B01D86">
      <w:pPr>
        <w:spacing w:line="240" w:lineRule="auto"/>
      </w:pPr>
      <w:r>
        <w:separator/>
      </w:r>
    </w:p>
  </w:endnote>
  <w:endnote w:type="continuationSeparator" w:id="0">
    <w:p w14:paraId="79C9FEF4" w14:textId="77777777" w:rsidR="00D40CF1" w:rsidRDefault="00D40CF1" w:rsidP="00B01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1B8DE" w14:textId="77777777" w:rsidR="00D40CF1" w:rsidRDefault="00D40CF1" w:rsidP="00B01D86">
      <w:pPr>
        <w:spacing w:line="240" w:lineRule="auto"/>
      </w:pPr>
      <w:r>
        <w:separator/>
      </w:r>
    </w:p>
  </w:footnote>
  <w:footnote w:type="continuationSeparator" w:id="0">
    <w:p w14:paraId="7FAC845F" w14:textId="77777777" w:rsidR="00D40CF1" w:rsidRDefault="00D40CF1" w:rsidP="00B01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7848"/>
    <w:multiLevelType w:val="hybridMultilevel"/>
    <w:tmpl w:val="4300D50A"/>
    <w:lvl w:ilvl="0" w:tplc="0D04D81C">
      <w:start w:val="1"/>
      <w:numFmt w:val="bullet"/>
      <w:lvlText w:val="·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976CBA"/>
    <w:multiLevelType w:val="hybridMultilevel"/>
    <w:tmpl w:val="E3AAA9E6"/>
    <w:lvl w:ilvl="0" w:tplc="0D04D81C">
      <w:start w:val="1"/>
      <w:numFmt w:val="bullet"/>
      <w:lvlText w:val="·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5D0A58"/>
    <w:multiLevelType w:val="hybridMultilevel"/>
    <w:tmpl w:val="F894D034"/>
    <w:lvl w:ilvl="0" w:tplc="0D04D81C">
      <w:start w:val="1"/>
      <w:numFmt w:val="bullet"/>
      <w:lvlText w:val="·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7E4A3EE6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FA6E1A"/>
    <w:multiLevelType w:val="hybridMultilevel"/>
    <w:tmpl w:val="32A668E4"/>
    <w:lvl w:ilvl="0" w:tplc="0D04D81C">
      <w:start w:val="1"/>
      <w:numFmt w:val="bullet"/>
      <w:lvlText w:val="·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D04D81C">
      <w:start w:val="1"/>
      <w:numFmt w:val="bullet"/>
      <w:lvlText w:val="·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BF4762"/>
    <w:multiLevelType w:val="hybridMultilevel"/>
    <w:tmpl w:val="259E85FC"/>
    <w:lvl w:ilvl="0" w:tplc="A882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51985514">
    <w:abstractNumId w:val="0"/>
  </w:num>
  <w:num w:numId="2" w16cid:durableId="599487953">
    <w:abstractNumId w:val="3"/>
  </w:num>
  <w:num w:numId="3" w16cid:durableId="1061709923">
    <w:abstractNumId w:val="1"/>
  </w:num>
  <w:num w:numId="4" w16cid:durableId="1667899087">
    <w:abstractNumId w:val="2"/>
  </w:num>
  <w:num w:numId="5" w16cid:durableId="1123690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7D"/>
    <w:rsid w:val="00056E74"/>
    <w:rsid w:val="00067AEF"/>
    <w:rsid w:val="000B491B"/>
    <w:rsid w:val="000B4CC0"/>
    <w:rsid w:val="000C09AF"/>
    <w:rsid w:val="00125BF0"/>
    <w:rsid w:val="001532D7"/>
    <w:rsid w:val="00175A40"/>
    <w:rsid w:val="001B1BC8"/>
    <w:rsid w:val="001E7567"/>
    <w:rsid w:val="002033EA"/>
    <w:rsid w:val="0020437B"/>
    <w:rsid w:val="002176B1"/>
    <w:rsid w:val="00236FF5"/>
    <w:rsid w:val="00242BCC"/>
    <w:rsid w:val="0026018E"/>
    <w:rsid w:val="002625CA"/>
    <w:rsid w:val="00294C90"/>
    <w:rsid w:val="002A326D"/>
    <w:rsid w:val="00385990"/>
    <w:rsid w:val="003A6644"/>
    <w:rsid w:val="003D5E92"/>
    <w:rsid w:val="003E486F"/>
    <w:rsid w:val="003F1A71"/>
    <w:rsid w:val="00431B5A"/>
    <w:rsid w:val="00471C61"/>
    <w:rsid w:val="00475B97"/>
    <w:rsid w:val="00481EB7"/>
    <w:rsid w:val="0048247E"/>
    <w:rsid w:val="004846DC"/>
    <w:rsid w:val="00492095"/>
    <w:rsid w:val="00495C81"/>
    <w:rsid w:val="004D0A63"/>
    <w:rsid w:val="004D18DB"/>
    <w:rsid w:val="004E5198"/>
    <w:rsid w:val="00500C38"/>
    <w:rsid w:val="00506257"/>
    <w:rsid w:val="0051447D"/>
    <w:rsid w:val="0052109A"/>
    <w:rsid w:val="005374C1"/>
    <w:rsid w:val="00555A1D"/>
    <w:rsid w:val="00573CD2"/>
    <w:rsid w:val="005819E2"/>
    <w:rsid w:val="005B04D2"/>
    <w:rsid w:val="005C3825"/>
    <w:rsid w:val="005D3D31"/>
    <w:rsid w:val="00601D95"/>
    <w:rsid w:val="00602D06"/>
    <w:rsid w:val="00630E38"/>
    <w:rsid w:val="0064330E"/>
    <w:rsid w:val="006929EC"/>
    <w:rsid w:val="006A045D"/>
    <w:rsid w:val="006E4749"/>
    <w:rsid w:val="00722621"/>
    <w:rsid w:val="00766658"/>
    <w:rsid w:val="0079407A"/>
    <w:rsid w:val="007B55D8"/>
    <w:rsid w:val="007B56FD"/>
    <w:rsid w:val="007F1BAF"/>
    <w:rsid w:val="008227F1"/>
    <w:rsid w:val="00824152"/>
    <w:rsid w:val="00826759"/>
    <w:rsid w:val="00827B11"/>
    <w:rsid w:val="00864833"/>
    <w:rsid w:val="008710DB"/>
    <w:rsid w:val="008B2C9C"/>
    <w:rsid w:val="008D3BFC"/>
    <w:rsid w:val="008F63A5"/>
    <w:rsid w:val="00923744"/>
    <w:rsid w:val="00956971"/>
    <w:rsid w:val="009B2F8F"/>
    <w:rsid w:val="009D729A"/>
    <w:rsid w:val="00A24710"/>
    <w:rsid w:val="00A85B70"/>
    <w:rsid w:val="00AA5522"/>
    <w:rsid w:val="00B01D86"/>
    <w:rsid w:val="00B105EA"/>
    <w:rsid w:val="00B23AAF"/>
    <w:rsid w:val="00B41050"/>
    <w:rsid w:val="00B52892"/>
    <w:rsid w:val="00B8040B"/>
    <w:rsid w:val="00B8464D"/>
    <w:rsid w:val="00B927BA"/>
    <w:rsid w:val="00C162A1"/>
    <w:rsid w:val="00C43F4B"/>
    <w:rsid w:val="00C45D89"/>
    <w:rsid w:val="00C61814"/>
    <w:rsid w:val="00CA1DAD"/>
    <w:rsid w:val="00CE7C7D"/>
    <w:rsid w:val="00CF0133"/>
    <w:rsid w:val="00D20414"/>
    <w:rsid w:val="00D40CF1"/>
    <w:rsid w:val="00D57990"/>
    <w:rsid w:val="00D7295E"/>
    <w:rsid w:val="00D81CE9"/>
    <w:rsid w:val="00D84D39"/>
    <w:rsid w:val="00D94064"/>
    <w:rsid w:val="00D94424"/>
    <w:rsid w:val="00E3027D"/>
    <w:rsid w:val="00E45533"/>
    <w:rsid w:val="00EA5903"/>
    <w:rsid w:val="00EF235F"/>
    <w:rsid w:val="00F1104C"/>
    <w:rsid w:val="00F45865"/>
    <w:rsid w:val="00F6512A"/>
    <w:rsid w:val="00FD327E"/>
    <w:rsid w:val="00FD6AFC"/>
    <w:rsid w:val="00F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872969"/>
  <w15:chartTrackingRefBased/>
  <w15:docId w15:val="{402D493A-0E61-4628-818B-B3504902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414"/>
    <w:pPr>
      <w:widowControl w:val="0"/>
      <w:snapToGrid w:val="0"/>
      <w:spacing w:line="320" w:lineRule="exact"/>
      <w:jc w:val="both"/>
    </w:pPr>
    <w:rPr>
      <w:rFonts w:ascii="Times New Roman" w:eastAsia="Times New Roma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qFormat/>
    <w:rsid w:val="0051447D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表題1"/>
    <w:basedOn w:val="Normal"/>
    <w:next w:val="Author"/>
    <w:rsid w:val="00D20414"/>
    <w:pPr>
      <w:spacing w:line="240" w:lineRule="auto"/>
      <w:jc w:val="center"/>
    </w:pPr>
    <w:rPr>
      <w:rFonts w:ascii="Arial" w:eastAsia="MS Mincho" w:hAnsi="Arial"/>
      <w:sz w:val="28"/>
      <w:szCs w:val="32"/>
    </w:rPr>
  </w:style>
  <w:style w:type="paragraph" w:customStyle="1" w:styleId="Author">
    <w:name w:val="Author"/>
    <w:basedOn w:val="Normal"/>
    <w:rsid w:val="00826759"/>
    <w:pPr>
      <w:jc w:val="center"/>
    </w:pPr>
    <w:rPr>
      <w:rFonts w:eastAsia="MS Mincho"/>
    </w:rPr>
  </w:style>
  <w:style w:type="paragraph" w:customStyle="1" w:styleId="address">
    <w:name w:val="address"/>
    <w:basedOn w:val="Author"/>
    <w:rsid w:val="00826759"/>
    <w:rPr>
      <w:i/>
    </w:rPr>
  </w:style>
  <w:style w:type="paragraph" w:customStyle="1" w:styleId="Section">
    <w:name w:val="Section"/>
    <w:basedOn w:val="Normal"/>
    <w:rsid w:val="00826759"/>
    <w:rPr>
      <w:rFonts w:eastAsia="MS Mincho"/>
      <w:b/>
    </w:rPr>
  </w:style>
  <w:style w:type="paragraph" w:customStyle="1" w:styleId="a">
    <w:name w:val="スタイル (日) ＭＳ 明朝"/>
    <w:basedOn w:val="Normal"/>
    <w:rsid w:val="00826759"/>
    <w:rPr>
      <w:rFonts w:eastAsia="MS Mincho"/>
    </w:rPr>
  </w:style>
  <w:style w:type="paragraph" w:customStyle="1" w:styleId="Table">
    <w:name w:val="Table"/>
    <w:basedOn w:val="Normal"/>
    <w:link w:val="Table0"/>
    <w:rsid w:val="00506257"/>
    <w:pPr>
      <w:spacing w:line="220" w:lineRule="exact"/>
    </w:pPr>
    <w:rPr>
      <w:rFonts w:eastAsia="MS Mincho"/>
      <w:szCs w:val="18"/>
    </w:rPr>
  </w:style>
  <w:style w:type="paragraph" w:customStyle="1" w:styleId="Note">
    <w:name w:val="Note"/>
    <w:basedOn w:val="Normal"/>
    <w:rsid w:val="00506257"/>
    <w:pPr>
      <w:spacing w:line="220" w:lineRule="exact"/>
    </w:pPr>
    <w:rPr>
      <w:rFonts w:eastAsia="MS Mincho"/>
      <w:szCs w:val="18"/>
    </w:rPr>
  </w:style>
  <w:style w:type="character" w:customStyle="1" w:styleId="Table0">
    <w:name w:val="Table (文字)"/>
    <w:link w:val="Table"/>
    <w:rsid w:val="00506257"/>
    <w:rPr>
      <w:rFonts w:ascii="Times New Roman" w:hAnsi="Times New Roman"/>
      <w:kern w:val="2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B01D8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1D86"/>
    <w:rPr>
      <w:rFonts w:ascii="Times New Roman" w:eastAsia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1D86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1D86"/>
    <w:rPr>
      <w:rFonts w:ascii="Times New Roman" w:eastAsia="Times New Roman" w:hAnsi="Times New Roman"/>
      <w:kern w:val="2"/>
      <w:sz w:val="22"/>
      <w:szCs w:val="22"/>
    </w:rPr>
  </w:style>
  <w:style w:type="character" w:styleId="Hyperlink">
    <w:name w:val="Hyperlink"/>
    <w:uiPriority w:val="99"/>
    <w:unhideWhenUsed/>
    <w:rsid w:val="00B23A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BCC"/>
    <w:pPr>
      <w:spacing w:line="240" w:lineRule="auto"/>
    </w:pPr>
    <w:rPr>
      <w:rFonts w:ascii="Yu Gothic Light" w:eastAsia="Yu Gothic Light" w:hAnsi="Yu Gothic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2BCC"/>
    <w:rPr>
      <w:rFonts w:ascii="Yu Gothic Light" w:eastAsia="Yu Gothic Light" w:hAnsi="Yu Gothic Light" w:cs="Times New Roman"/>
      <w:kern w:val="2"/>
      <w:sz w:val="18"/>
      <w:szCs w:val="18"/>
    </w:rPr>
  </w:style>
  <w:style w:type="paragraph" w:customStyle="1" w:styleId="a0">
    <w:name w:val="*论文正文*"/>
    <w:basedOn w:val="Normal"/>
    <w:rsid w:val="00FE6AEB"/>
    <w:pPr>
      <w:widowControl/>
      <w:snapToGrid/>
      <w:spacing w:line="312" w:lineRule="auto"/>
      <w:ind w:firstLineChars="200" w:firstLine="200"/>
    </w:pPr>
    <w:rPr>
      <w:rFonts w:eastAsia="SimSun"/>
      <w:kern w:val="0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FE6AEB"/>
    <w:pPr>
      <w:snapToGrid/>
      <w:spacing w:line="240" w:lineRule="auto"/>
      <w:ind w:left="720"/>
      <w:contextualSpacing/>
    </w:pPr>
    <w:rPr>
      <w:rFonts w:eastAsia="SimSun"/>
      <w:sz w:val="21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FE6AEB"/>
    <w:pPr>
      <w:widowControl/>
      <w:snapToGrid/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ahiro\&#12487;&#12473;&#12463;&#12488;&#12483;&#12503;\ICQC2006_HP_040922\Abstract_style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8CB4F-9134-4A0F-AA4C-A56EAC26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Abstract_style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ISTCP7 Abstract</vt:lpstr>
      <vt:lpstr>ICQC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ISTCP7 Abstract</dc:title>
  <dc:subject/>
  <dc:creator>Nakai</dc:creator>
  <cp:keywords/>
  <dc:description/>
  <cp:lastModifiedBy>Alexey Akimov</cp:lastModifiedBy>
  <cp:revision>3</cp:revision>
  <cp:lastPrinted>2010-10-14T09:42:00Z</cp:lastPrinted>
  <dcterms:created xsi:type="dcterms:W3CDTF">2024-08-13T12:34:00Z</dcterms:created>
  <dcterms:modified xsi:type="dcterms:W3CDTF">2024-08-14T17:31:00Z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fd0bd36783790c7fa22788e25c512b73cc98b101721d014e085c2187c6ad1ba0</vt:lpwstr>
  </property>
</Properties>
</file>